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366"/>
        <w:gridCol w:w="1738"/>
        <w:gridCol w:w="410"/>
        <w:gridCol w:w="3218"/>
        <w:gridCol w:w="3297"/>
      </w:tblGrid>
      <w:tr w:rsidR="004B4147" w:rsidRPr="002653F1" w:rsidTr="00FD484A">
        <w:trPr>
          <w:trHeight w:val="1601"/>
        </w:trPr>
        <w:tc>
          <w:tcPr>
            <w:tcW w:w="1935" w:type="dxa"/>
            <w:gridSpan w:val="2"/>
          </w:tcPr>
          <w:p w:rsidR="004B4147" w:rsidRPr="002653F1" w:rsidRDefault="001876EB" w:rsidP="004B4147">
            <w:pPr>
              <w:pStyle w:val="Logotip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838200" cy="734592"/>
                      <wp:effectExtent l="0" t="0" r="0" b="0"/>
                      <wp:docPr id="5" name="Cuadro de texto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653133-56CF-4FCA-A62A-18026AB24B6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7345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B4147" w:rsidRDefault="00E822B2" w:rsidP="00890F1A">
                                  <w:pPr>
                                    <w:pStyle w:val="Logotipo"/>
                                  </w:pPr>
                                  <w:r>
                                    <w:t>J</w:t>
                                  </w:r>
                                  <w:r w:rsidR="001876EB">
                                    <w:t>C</w:t>
                                  </w:r>
                                </w:p>
                                <w:p w:rsidR="00E822B2" w:rsidRDefault="001876EB" w:rsidP="00890F1A">
                                  <w:pPr>
                                    <w:pStyle w:val="Logotip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width:66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" filled="f" stroked="f">
                      <v:textbox inset="0,0,0,0">
                        <w:txbxContent>
                          <w:p w:rsidR="004B4147" w:rsidRDefault="00E822B2" w:rsidP="00890F1A">
                            <w:pPr>
                              <w:pStyle w:val="Logotipo"/>
                            </w:pPr>
                            <w:r>
                              <w:t>J</w:t>
                            </w:r>
                            <w:r w:rsidR="001876EB">
                              <w:t>C</w:t>
                            </w:r>
                          </w:p>
                          <w:p w:rsidR="00E822B2" w:rsidRDefault="001876EB" w:rsidP="00890F1A">
                            <w:pPr>
                              <w:pStyle w:val="Logotip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663" w:type="dxa"/>
            <w:gridSpan w:val="4"/>
            <w:tcBorders>
              <w:bottom w:val="single" w:sz="4" w:space="0" w:color="FFFFFF" w:themeColor="background1"/>
            </w:tcBorders>
          </w:tcPr>
          <w:p w:rsidR="004B4147" w:rsidRPr="002653F1" w:rsidRDefault="00E822B2" w:rsidP="004B4147">
            <w:pPr>
              <w:pStyle w:val="Ttulo"/>
            </w:pPr>
            <w:r>
              <w:t>Jorge</w:t>
            </w:r>
          </w:p>
          <w:p w:rsidR="004B4147" w:rsidRPr="002653F1" w:rsidRDefault="00651358" w:rsidP="00E822B2">
            <w:pPr>
              <w:pStyle w:val="Subttulo"/>
            </w:pPr>
            <w:r>
              <w:t>Castaño</w:t>
            </w:r>
          </w:p>
        </w:tc>
      </w:tr>
      <w:tr w:rsidR="00A21AF8" w:rsidRPr="008A16C1" w:rsidTr="00FD484A">
        <w:trPr>
          <w:trHeight w:val="474"/>
        </w:trPr>
        <w:tc>
          <w:tcPr>
            <w:tcW w:w="1935" w:type="dxa"/>
            <w:gridSpan w:val="2"/>
          </w:tcPr>
          <w:p w:rsidR="00A21AF8" w:rsidRPr="002653F1" w:rsidRDefault="00A21AF8" w:rsidP="000161E1"/>
        </w:tc>
        <w:tc>
          <w:tcPr>
            <w:tcW w:w="8663" w:type="dxa"/>
            <w:gridSpan w:val="4"/>
            <w:tcBorders>
              <w:top w:val="single" w:sz="4" w:space="0" w:color="FFFFFF" w:themeColor="background1"/>
            </w:tcBorders>
          </w:tcPr>
          <w:p w:rsidR="00A21AF8" w:rsidRPr="00E822B2" w:rsidRDefault="00E822B2" w:rsidP="00E822B2">
            <w:pPr>
              <w:pStyle w:val="Puesto"/>
              <w:rPr>
                <w:lang w:val="en-US"/>
              </w:rPr>
            </w:pPr>
            <w:r w:rsidRPr="00E822B2">
              <w:rPr>
                <w:lang w:val="en-US"/>
              </w:rPr>
              <w:t>TECH LEAD — FRONT END DEVELOPER</w:t>
            </w:r>
          </w:p>
        </w:tc>
      </w:tr>
      <w:tr w:rsidR="007772B1" w:rsidRPr="008A16C1" w:rsidTr="00FD484A">
        <w:trPr>
          <w:trHeight w:val="813"/>
        </w:trPr>
        <w:tc>
          <w:tcPr>
            <w:tcW w:w="1935" w:type="dxa"/>
            <w:gridSpan w:val="2"/>
          </w:tcPr>
          <w:p w:rsidR="007772B1" w:rsidRPr="00E822B2" w:rsidRDefault="007772B1" w:rsidP="00A21AF8">
            <w:pPr>
              <w:rPr>
                <w:lang w:val="en-US"/>
              </w:rPr>
            </w:pPr>
          </w:p>
        </w:tc>
        <w:tc>
          <w:tcPr>
            <w:tcW w:w="8663" w:type="dxa"/>
            <w:gridSpan w:val="4"/>
          </w:tcPr>
          <w:p w:rsidR="007772B1" w:rsidRPr="00E822B2" w:rsidRDefault="007772B1" w:rsidP="00A21AF8">
            <w:pPr>
              <w:pStyle w:val="Puesto"/>
              <w:rPr>
                <w:lang w:val="en-US"/>
              </w:rPr>
            </w:pPr>
          </w:p>
        </w:tc>
      </w:tr>
      <w:tr w:rsidR="00BF0DAF" w:rsidRPr="002653F1" w:rsidTr="00FD484A">
        <w:trPr>
          <w:trHeight w:val="474"/>
        </w:trPr>
        <w:tc>
          <w:tcPr>
            <w:tcW w:w="56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upo 131" descr="Icono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ángulo 132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áfico 28" descr="Icono teléfon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7379C" id="Grupo 131" o:spid="_x0000_s1026" alt="Icono teléfono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">
                      <v:rect id="Rectángulo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28" o:spid="_x0000_s1028" type="#_x0000_t75" alt="Icono teléfono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o teléfon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BF0DAF" w:rsidRPr="002653F1" w:rsidRDefault="0002514F" w:rsidP="0002514F">
            <w:pPr>
              <w:pStyle w:val="Contacto"/>
            </w:pPr>
            <w:r>
              <w:t>(+34) 619 54 03 55</w:t>
            </w:r>
          </w:p>
        </w:tc>
        <w:tc>
          <w:tcPr>
            <w:tcW w:w="410" w:type="dxa"/>
          </w:tcPr>
          <w:p w:rsidR="00BF0DAF" w:rsidRPr="002653F1" w:rsidRDefault="00BF0DAF" w:rsidP="00BF0DAF"/>
        </w:tc>
        <w:tc>
          <w:tcPr>
            <w:tcW w:w="6514" w:type="dxa"/>
            <w:gridSpan w:val="2"/>
            <w:vMerge w:val="restart"/>
          </w:tcPr>
          <w:p w:rsidR="00BF0DAF" w:rsidRPr="002653F1" w:rsidRDefault="0002514F" w:rsidP="0002514F">
            <w:pPr>
              <w:pStyle w:val="Ttulo1"/>
            </w:pPr>
            <w:r>
              <w:t>ABOUT ME</w:t>
            </w:r>
          </w:p>
        </w:tc>
      </w:tr>
      <w:tr w:rsidR="00BF0DAF" w:rsidRPr="002653F1" w:rsidTr="00FD484A">
        <w:trPr>
          <w:trHeight w:val="68"/>
        </w:trPr>
        <w:tc>
          <w:tcPr>
            <w:tcW w:w="569" w:type="dxa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upo 137" descr="Icono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ángulo 138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áfico 30" descr="Icono correo electrónic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5E3C0F" id="Grupo 137" o:spid="_x0000_s1026" alt="Icono correo electrónico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">
                      <v:rect id="Rectángulo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áfico 30" o:spid="_x0000_s1028" type="#_x0000_t75" alt="Icono correo electrónico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o correo electrónic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BF0DAF" w:rsidRPr="002653F1" w:rsidRDefault="0002514F" w:rsidP="0002514F">
            <w:pPr>
              <w:pStyle w:val="Contacto"/>
            </w:pPr>
            <w:r>
              <w:t>hola@jorge-castano.com</w:t>
            </w:r>
          </w:p>
        </w:tc>
        <w:tc>
          <w:tcPr>
            <w:tcW w:w="410" w:type="dxa"/>
          </w:tcPr>
          <w:p w:rsidR="00BF0DAF" w:rsidRPr="002653F1" w:rsidRDefault="00BF0DAF" w:rsidP="00BF0DAF"/>
        </w:tc>
        <w:tc>
          <w:tcPr>
            <w:tcW w:w="6514" w:type="dxa"/>
            <w:gridSpan w:val="2"/>
            <w:vMerge/>
          </w:tcPr>
          <w:p w:rsidR="00BF0DAF" w:rsidRPr="002653F1" w:rsidRDefault="00BF0DAF" w:rsidP="00BF0DAF"/>
        </w:tc>
      </w:tr>
      <w:tr w:rsidR="00CD2FD2" w:rsidRPr="008A16C1" w:rsidTr="00FD484A">
        <w:trPr>
          <w:trHeight w:val="488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upo 140" descr="Icono ubi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ángulo 141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áfico 29" descr="Icono ubicació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84FE7" id="Grupo 140" o:spid="_x0000_s1026" alt="Icono ubicació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">
                      <v:rect id="Rectángulo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29" o:spid="_x0000_s1028" type="#_x0000_t75" alt="Icono ubicació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o ubicació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1876EB" w:rsidRDefault="0002514F" w:rsidP="0002514F">
            <w:pPr>
              <w:pStyle w:val="Contacto"/>
            </w:pPr>
            <w:r>
              <w:t>M</w:t>
            </w:r>
            <w:r w:rsidR="001876EB">
              <w:t>adrid, Spain</w:t>
            </w:r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4467C6" w:rsidRDefault="004467C6" w:rsidP="00C260E3">
            <w:pPr>
              <w:pStyle w:val="Introduccin"/>
              <w:rPr>
                <w:lang w:val="en-US"/>
              </w:rPr>
            </w:pPr>
            <w:r w:rsidRPr="004467C6">
              <w:rPr>
                <w:lang w:val="en-US"/>
              </w:rPr>
              <w:t>I am a</w:t>
            </w:r>
            <w:r w:rsidR="00C260E3">
              <w:rPr>
                <w:lang w:val="en-US"/>
              </w:rPr>
              <w:t xml:space="preserve"> </w:t>
            </w:r>
            <w:r w:rsidRPr="004467C6">
              <w:rPr>
                <w:lang w:val="en-US"/>
              </w:rPr>
              <w:t>Senior Fron</w:t>
            </w:r>
            <w:r w:rsidR="00C260E3">
              <w:rPr>
                <w:lang w:val="en-US"/>
              </w:rPr>
              <w:t xml:space="preserve">t </w:t>
            </w:r>
            <w:r w:rsidRPr="004467C6">
              <w:rPr>
                <w:lang w:val="en-US"/>
              </w:rPr>
              <w:t xml:space="preserve">End Engineer — currently also a </w:t>
            </w:r>
            <w:r w:rsidRPr="004467C6">
              <w:rPr>
                <w:b/>
                <w:lang w:val="en-US"/>
              </w:rPr>
              <w:t>Tech Lead</w:t>
            </w:r>
            <w:r w:rsidRPr="004467C6">
              <w:rPr>
                <w:lang w:val="en-US"/>
              </w:rPr>
              <w:t>.</w:t>
            </w:r>
          </w:p>
        </w:tc>
        <w:tc>
          <w:tcPr>
            <w:tcW w:w="3296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4467C6" w:rsidRPr="004467C6" w:rsidRDefault="004467C6" w:rsidP="004467C6">
            <w:pPr>
              <w:rPr>
                <w:lang w:val="en-US"/>
              </w:rPr>
            </w:pPr>
            <w:r w:rsidRPr="004467C6">
              <w:rPr>
                <w:lang w:val="en-US"/>
              </w:rPr>
              <w:t xml:space="preserve">I have worked in many different JavaScript projects such as </w:t>
            </w:r>
            <w:proofErr w:type="spellStart"/>
            <w:r w:rsidRPr="004467C6">
              <w:rPr>
                <w:b/>
                <w:lang w:val="en-US"/>
              </w:rPr>
              <w:t>fintech</w:t>
            </w:r>
            <w:proofErr w:type="spellEnd"/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banks</w:t>
            </w:r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health care</w:t>
            </w:r>
            <w:r w:rsidRPr="004467C6">
              <w:rPr>
                <w:lang w:val="en-US"/>
              </w:rPr>
              <w:t xml:space="preserve">, </w:t>
            </w:r>
            <w:r w:rsidRPr="004467C6">
              <w:rPr>
                <w:b/>
                <w:lang w:val="en-US"/>
              </w:rPr>
              <w:t>automobile</w:t>
            </w:r>
            <w:r w:rsidRPr="004467C6">
              <w:rPr>
                <w:lang w:val="en-US"/>
              </w:rPr>
              <w:t xml:space="preserve"> &amp; </w:t>
            </w:r>
            <w:r w:rsidRPr="004467C6">
              <w:rPr>
                <w:b/>
                <w:lang w:val="en-US"/>
              </w:rPr>
              <w:t>videogames</w:t>
            </w:r>
            <w:r w:rsidRPr="004467C6">
              <w:rPr>
                <w:lang w:val="en-US"/>
              </w:rPr>
              <w:t>, for st</w:t>
            </w:r>
            <w:r w:rsidR="00795FBC">
              <w:rPr>
                <w:lang w:val="en-US"/>
              </w:rPr>
              <w:t>art-ups and top tech companies.</w:t>
            </w:r>
          </w:p>
          <w:p w:rsidR="00CD2FD2" w:rsidRPr="004467C6" w:rsidRDefault="004467C6" w:rsidP="004467C6">
            <w:pPr>
              <w:rPr>
                <w:lang w:val="en-US"/>
              </w:rPr>
            </w:pPr>
            <w:r w:rsidRPr="004467C6">
              <w:rPr>
                <w:lang w:val="en-US"/>
              </w:rPr>
              <w:t xml:space="preserve">Now </w:t>
            </w:r>
            <w:r w:rsidR="00795FBC" w:rsidRPr="004467C6">
              <w:rPr>
                <w:lang w:val="en-US"/>
              </w:rPr>
              <w:t>I am</w:t>
            </w:r>
            <w:r w:rsidRPr="004467C6">
              <w:rPr>
                <w:lang w:val="en-US"/>
              </w:rPr>
              <w:t xml:space="preserve"> a </w:t>
            </w:r>
            <w:proofErr w:type="spellStart"/>
            <w:r w:rsidRPr="00795FBC">
              <w:rPr>
                <w:b/>
                <w:lang w:val="en-US"/>
              </w:rPr>
              <w:t>ReactJS</w:t>
            </w:r>
            <w:proofErr w:type="spellEnd"/>
            <w:r w:rsidRPr="00795FBC">
              <w:rPr>
                <w:b/>
                <w:lang w:val="en-US"/>
              </w:rPr>
              <w:t xml:space="preserve"> enthusiast</w:t>
            </w:r>
            <w:r w:rsidRPr="004467C6">
              <w:rPr>
                <w:lang w:val="en-US"/>
              </w:rPr>
              <w:t>, but I have also professional development experience with Angular (5</w:t>
            </w:r>
            <w:r w:rsidRPr="004467C6">
              <w:rPr>
                <w:rFonts w:ascii="Arial" w:hAnsi="Arial" w:cs="Arial"/>
                <w:lang w:val="en-US"/>
              </w:rPr>
              <w:t>↑</w:t>
            </w:r>
            <w:r w:rsidRPr="004467C6">
              <w:rPr>
                <w:lang w:val="en-US"/>
              </w:rPr>
              <w:t xml:space="preserve">), </w:t>
            </w:r>
            <w:proofErr w:type="spellStart"/>
            <w:r w:rsidRPr="004467C6">
              <w:rPr>
                <w:lang w:val="en-US"/>
              </w:rPr>
              <w:t>VueJS</w:t>
            </w:r>
            <w:proofErr w:type="spellEnd"/>
            <w:r w:rsidRPr="004467C6">
              <w:rPr>
                <w:lang w:val="en-US"/>
              </w:rPr>
              <w:t>, React Native and Backbone.</w:t>
            </w:r>
          </w:p>
        </w:tc>
      </w:tr>
      <w:tr w:rsidR="00CD2FD2" w:rsidRPr="002653F1" w:rsidTr="00FD484A">
        <w:trPr>
          <w:trHeight w:val="474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upo 143" descr="Icon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ángulo 144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áfico 34" descr="Centro de llamada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93989" id="Grupo 143" o:spid="_x0000_s1026" alt="Icono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">
                      <v:rect id="Rectángulo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áfico 34" o:spid="_x0000_s1028" type="#_x0000_t75" alt="Centro de llamadas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">
                        <v:imagedata r:id="rId21" o:title="Centro de llamada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2653F1" w:rsidRDefault="00027CC5" w:rsidP="00CD2FD2">
            <w:pPr>
              <w:pStyle w:val="Contacto"/>
            </w:pPr>
            <w:sdt>
              <w:sdtPr>
                <w:id w:val="1127808345"/>
                <w:placeholder>
                  <w:docPart w:val="F5710B8568BA4B53A14AE3B4EDD72310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1876EB">
                  <w:rPr>
                    <w:rFonts w:eastAsia="Rockwell" w:hAnsi="Rockwell" w:cs="Rockwell"/>
                    <w:color w:val="1D3251" w:themeColor="accent1"/>
                    <w:kern w:val="24"/>
                    <w:lang w:bidi="es-ES"/>
                  </w:rPr>
                  <w:t>LinkedIn</w:t>
                </w:r>
              </w:sdtContent>
            </w:sdt>
            <w:r w:rsidR="001876EB">
              <w:t xml:space="preserve"> – </w:t>
            </w:r>
            <w:hyperlink r:id="rId22" w:history="1">
              <w:r w:rsidR="001876EB" w:rsidRPr="001876EB">
                <w:rPr>
                  <w:rStyle w:val="Hipervnculo"/>
                </w:rPr>
                <w:t>Jorge Castaño</w:t>
              </w:r>
            </w:hyperlink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488"/>
        </w:trPr>
        <w:tc>
          <w:tcPr>
            <w:tcW w:w="569" w:type="dxa"/>
            <w:vAlign w:val="center"/>
          </w:tcPr>
          <w:p w:rsidR="00CD2FD2" w:rsidRPr="002653F1" w:rsidRDefault="00CD2FD2" w:rsidP="00CD2FD2">
            <w:pPr>
              <w:pStyle w:val="Contacto"/>
            </w:pPr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upo 146" descr="Icono de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ángulo 147">
                                <a:extLst>
                                  <a:ext uri="{C183D7F6-B498-43B3-948B-1728B52AA6E4}">
  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áfico 33" descr="Diá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3E923" id="Grupo 146" o:spid="_x0000_s1026" alt="Icono de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">
                      <v:rect id="Rectángulo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áfico 33" o:spid="_x0000_s1028" type="#_x0000_t75" alt="Diálogo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5" o:title="Diálogo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4" w:type="dxa"/>
            <w:gridSpan w:val="2"/>
            <w:vAlign w:val="center"/>
          </w:tcPr>
          <w:p w:rsidR="00CD2FD2" w:rsidRPr="002653F1" w:rsidRDefault="00027CC5" w:rsidP="00CF7862">
            <w:pPr>
              <w:pStyle w:val="Contacto"/>
            </w:pPr>
            <w:hyperlink r:id="rId26" w:history="1">
              <w:r w:rsidR="00CF7862">
                <w:rPr>
                  <w:rStyle w:val="Hipervnculo"/>
                </w:rPr>
                <w:t>http://jorge-castano.com/</w:t>
              </w:r>
            </w:hyperlink>
            <w:r w:rsidR="001876EB">
              <w:t xml:space="preserve"> </w:t>
            </w:r>
          </w:p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734"/>
        </w:trPr>
        <w:tc>
          <w:tcPr>
            <w:tcW w:w="3673" w:type="dxa"/>
            <w:gridSpan w:val="3"/>
          </w:tcPr>
          <w:p w:rsidR="00CD2FD2" w:rsidRPr="002653F1" w:rsidRDefault="00CD2FD2" w:rsidP="00CD2FD2"/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CD2FD2" w:rsidRPr="002653F1" w:rsidTr="00FD484A">
        <w:trPr>
          <w:trHeight w:val="325"/>
        </w:trPr>
        <w:tc>
          <w:tcPr>
            <w:tcW w:w="3673" w:type="dxa"/>
            <w:gridSpan w:val="3"/>
          </w:tcPr>
          <w:p w:rsidR="00CD2FD2" w:rsidRPr="002653F1" w:rsidRDefault="00CD2FD2" w:rsidP="00CD2FD2"/>
        </w:tc>
        <w:tc>
          <w:tcPr>
            <w:tcW w:w="410" w:type="dxa"/>
          </w:tcPr>
          <w:p w:rsidR="00CD2FD2" w:rsidRPr="002653F1" w:rsidRDefault="00CD2FD2" w:rsidP="00CD2FD2"/>
        </w:tc>
        <w:tc>
          <w:tcPr>
            <w:tcW w:w="3218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3296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44072" w:rsidRPr="008A16C1" w:rsidTr="00FD484A">
        <w:trPr>
          <w:trHeight w:val="8686"/>
        </w:trPr>
        <w:tc>
          <w:tcPr>
            <w:tcW w:w="3673" w:type="dxa"/>
            <w:gridSpan w:val="3"/>
            <w:tcBorders>
              <w:right w:val="single" w:sz="4" w:space="0" w:color="D9D9D9" w:themeColor="background1" w:themeShade="D9"/>
            </w:tcBorders>
          </w:tcPr>
          <w:p w:rsidR="00144072" w:rsidRPr="002653F1" w:rsidRDefault="00565B17" w:rsidP="00144072">
            <w:pPr>
              <w:pStyle w:val="Ttulo1"/>
            </w:pPr>
            <w:r>
              <w:t>TOP SKILLS</w:t>
            </w:r>
          </w:p>
          <w:p w:rsidR="00144072" w:rsidRDefault="00144072" w:rsidP="00144072">
            <w:r w:rsidRPr="002653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upo 15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upo 16" descr="Aptitud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Cuadro de texto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FD484A" w:rsidP="008E2197">
                                      <w:pPr>
                                        <w:pStyle w:val="Aptitud"/>
                                      </w:pPr>
                                      <w:r>
                                        <w:t>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ángulo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Flecha: Pentágono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Cuadro de texto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FD484A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01798E">
                                        <w:t>0 %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upo 24" descr="Aptitud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Cuadro de texto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r>
                                        <w:t>HTML5 &amp; CSS3 (SASS)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ángulo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Flecha: Pentágono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Cuadro de texto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upo 25" descr="Aptitud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9"/>
                                  <a:ext cx="2152098" cy="319913"/>
                                  <a:chOff x="502195" y="5765481"/>
                                  <a:chExt cx="2152098" cy="319913"/>
                                </a:xfrm>
                              </wpg:grpSpPr>
                              <wps:wsp>
                                <wps:cNvPr id="37" name="Cuadro de texto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proofErr w:type="spellStart"/>
                                      <w:r>
                                        <w:t>React</w:t>
                                      </w:r>
                                      <w:proofErr w:type="spellEnd"/>
                                      <w:r>
                                        <w:t xml:space="preserve"> JS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ángulo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Flecha: Pentágono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1"/>
                                    <a:ext cx="185166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Cuadro de texto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85%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upo 26" descr="Aptitud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647"/>
                                  <a:ext cx="2152098" cy="319990"/>
                                  <a:chOff x="502195" y="6191473"/>
                                  <a:chExt cx="2152098" cy="319990"/>
                                </a:xfrm>
                              </wpg:grpSpPr>
                              <wps:wsp>
                                <wps:cNvPr id="33" name="Cuadro de texto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Aptitud"/>
                                      </w:pPr>
                                      <w:r>
                                        <w:t>Angular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ángulo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Pentágono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473"/>
                                    <a:ext cx="1744980" cy="163009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Cuadro de texto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80%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7" descr="Aptitud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Cuadro de texto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65B17" w:rsidRDefault="0001798E" w:rsidP="00565B17">
                                      <w:pPr>
                                        <w:pStyle w:val="Aptitud"/>
                                      </w:pPr>
                                      <w:proofErr w:type="spellStart"/>
                                      <w:r>
                                        <w:t>Public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Speaking</w:t>
                                      </w:r>
                                      <w:proofErr w:type="spellEnd"/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ángulo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Flecha: Pentágono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497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Cuadro de texto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01798E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95%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upo 153" o:spid="_x0000_s1027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">
                      <v:group id="Grupo 16" o:spid="_x0000_s1028" alt="Aptitud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Cuadro de texto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FD484A" w:rsidP="008E2197">
                                <w:pPr>
                                  <w:pStyle w:val="Aptitud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v:textbox>
                        </v:shape>
                        <v:rect id="Rectángulo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echa: Pentágono 59" o:spid="_x0000_s1031" type="#_x0000_t15" style="position:absolute;left:5021;top:4913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" adj="20714" fillcolor="#1d3251 [3204]" stroked="f" strokeweight="1pt"/>
                        <v:shape id="Cuadro de texto 58" o:spid="_x0000_s1032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FD484A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01798E">
                                  <w:t>0 %</w:t>
                                </w:r>
                              </w:p>
                            </w:txbxContent>
                          </v:textbox>
                        </v:shape>
                      </v:group>
                      <v:group id="Grupo 24" o:spid="_x0000_s1033" alt="Aptitud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Cuadro de texto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r>
                                  <w:t>HTML5 &amp; CSS3 (SASS)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Flecha: Pentágono 43" o:spid="_x0000_s1036" type="#_x0000_t15" style="position:absolute;left:5021;top:53394;width:199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" adj="20714" fillcolor="#1d3251 [3204]" stroked="f" strokeweight="1pt"/>
                        <v:shape id="Cuadro de texto 117" o:spid="_x0000_s1037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group id="Grupo 25" o:spid="_x0000_s1038" alt="Aptitud" style="position:absolute;top:8570;width:21520;height:3200" coordorigin="5021,5765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Cuadro de texto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proofErr w:type="spellStart"/>
                                <w:r>
                                  <w:t>React</w:t>
                                </w:r>
                                <w:proofErr w:type="spellEnd"/>
                                <w:r>
                                  <w:t xml:space="preserve"> JS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Flecha: Pentágono 39" o:spid="_x0000_s1041" type="#_x0000_t15" style="position:absolute;left:5021;top:57654;width:1851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" adj="20648" fillcolor="#1d3251 [3204]" stroked="f" strokeweight="1pt"/>
                        <v:shape id="Cuadro de texto 122" o:spid="_x0000_s1042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85%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6" o:spid="_x0000_s1043" alt="Aptitud" style="position:absolute;top:12856;width:21520;height:3200" coordorigin="5021,6191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Cuadro de texto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Aptitud"/>
                                </w:pPr>
                                <w:r>
                                  <w:t>Angular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4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Pentágono 35" o:spid="_x0000_s1046" type="#_x0000_t15" style="position:absolute;left:5021;top:61914;width:17450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" adj="20591" fillcolor="#1d3251 [3204]" stroked="f" strokeweight="1pt"/>
                        <v:shape id="Cuadro de texto 127" o:spid="_x0000_s1047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80%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7" o:spid="_x0000_s1048" alt="Aptitud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Cuadro de texto 129" o:spid="_x0000_s1049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565B17" w:rsidRDefault="0001798E" w:rsidP="00565B17">
                                <w:pPr>
                                  <w:pStyle w:val="Aptitud"/>
                                </w:pPr>
                                <w:proofErr w:type="spellStart"/>
                                <w:r>
                                  <w:t>Public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Speaking</w:t>
                                </w:r>
                                <w:proofErr w:type="spellEnd"/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ángulo 30" o:spid="_x0000_s1050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Flecha: Pentágono 31" o:spid="_x0000_s1051" type="#_x0000_t15" style="position:absolute;left:5021;top:66174;width:2049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" adj="20740" fillcolor="#1d3251 [3204]" stroked="f" strokeweight="1pt"/>
                        <v:shape id="Cuadro de texto 132" o:spid="_x0000_s1052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01798E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95%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8A16C1" w:rsidRDefault="008A16C1" w:rsidP="008E2197">
            <w:pPr>
              <w:pStyle w:val="Ttulo1"/>
            </w:pPr>
            <w:r w:rsidRPr="008A16C1">
              <w:t>LANGUAGES</w:t>
            </w:r>
          </w:p>
          <w:p w:rsidR="008A16C1" w:rsidRPr="00E01248" w:rsidRDefault="008A16C1" w:rsidP="008A16C1">
            <w:pPr>
              <w:rPr>
                <w:lang w:val="en-US"/>
              </w:rPr>
            </w:pPr>
            <w:r w:rsidRPr="00E01248">
              <w:rPr>
                <w:lang w:val="en-US"/>
              </w:rPr>
              <w:t xml:space="preserve">Spanish </w:t>
            </w:r>
            <w:r w:rsidR="00E01248" w:rsidRPr="00E01248">
              <w:rPr>
                <w:lang w:val="en-US"/>
              </w:rPr>
              <w:t>–</w:t>
            </w:r>
            <w:r w:rsidRPr="00E01248">
              <w:rPr>
                <w:lang w:val="en-US"/>
              </w:rPr>
              <w:t xml:space="preserve"> Native</w:t>
            </w:r>
            <w:r w:rsidR="00E01248" w:rsidRPr="00E01248">
              <w:rPr>
                <w:lang w:val="en-US"/>
              </w:rPr>
              <w:br/>
            </w:r>
            <w:r w:rsidR="00E01248">
              <w:rPr>
                <w:lang w:val="en-US"/>
              </w:rPr>
              <w:t xml:space="preserve">English – B2 </w:t>
            </w:r>
            <w:r w:rsidR="00E01248" w:rsidRPr="00E01248">
              <w:rPr>
                <w:i/>
                <w:lang w:val="en-US"/>
              </w:rPr>
              <w:t>TOEIC Certificate</w:t>
            </w:r>
            <w:r w:rsidR="005144EA">
              <w:rPr>
                <w:i/>
                <w:lang w:val="en-US"/>
              </w:rPr>
              <w:br/>
            </w:r>
            <w:r w:rsidR="005144EA" w:rsidRPr="005144EA">
              <w:rPr>
                <w:lang w:val="en-US"/>
              </w:rPr>
              <w:t>German</w:t>
            </w:r>
            <w:r w:rsidR="005144EA">
              <w:rPr>
                <w:lang w:val="en-US"/>
              </w:rPr>
              <w:t xml:space="preserve"> – B2 </w:t>
            </w:r>
            <w:r w:rsidR="005144EA" w:rsidRPr="005144EA">
              <w:rPr>
                <w:i/>
                <w:lang w:val="en-US"/>
              </w:rPr>
              <w:t xml:space="preserve">Goethe </w:t>
            </w:r>
            <w:proofErr w:type="spellStart"/>
            <w:r w:rsidR="005144EA" w:rsidRPr="005144EA">
              <w:rPr>
                <w:i/>
                <w:lang w:val="en-US"/>
              </w:rPr>
              <w:t>Zertifikat</w:t>
            </w:r>
            <w:proofErr w:type="spellEnd"/>
          </w:p>
          <w:p w:rsidR="008E2197" w:rsidRPr="00E01248" w:rsidRDefault="00565B17" w:rsidP="008E2197">
            <w:pPr>
              <w:pStyle w:val="Ttulo1"/>
              <w:rPr>
                <w:lang w:val="en-US"/>
              </w:rPr>
            </w:pPr>
            <w:r w:rsidRPr="00E01248">
              <w:rPr>
                <w:lang w:val="en-US"/>
              </w:rPr>
              <w:t>EDUCATION</w:t>
            </w:r>
          </w:p>
          <w:p w:rsidR="00552F9B" w:rsidRPr="00E01248" w:rsidRDefault="00565B17" w:rsidP="00CF29AD">
            <w:pPr>
              <w:pStyle w:val="Ttulo3"/>
            </w:pPr>
            <w:r w:rsidRPr="00E01248">
              <w:t>MSc. Telecom Engineer</w:t>
            </w:r>
          </w:p>
          <w:p w:rsidR="00552F9B" w:rsidRPr="00E01248" w:rsidRDefault="00565B17" w:rsidP="00552F9B">
            <w:pPr>
              <w:pStyle w:val="Ttulo4"/>
              <w:rPr>
                <w:lang w:val="en-US"/>
              </w:rPr>
            </w:pPr>
            <w:r w:rsidRPr="00E01248">
              <w:rPr>
                <w:lang w:val="en-US"/>
              </w:rPr>
              <w:t xml:space="preserve">Universidad </w:t>
            </w:r>
            <w:proofErr w:type="spellStart"/>
            <w:r w:rsidRPr="00E01248">
              <w:rPr>
                <w:lang w:val="en-US"/>
              </w:rPr>
              <w:t>Politécnica</w:t>
            </w:r>
            <w:proofErr w:type="spellEnd"/>
            <w:r w:rsidRPr="00E01248">
              <w:rPr>
                <w:lang w:val="en-US"/>
              </w:rPr>
              <w:t xml:space="preserve"> de Madrid</w:t>
            </w:r>
          </w:p>
          <w:p w:rsidR="00552F9B" w:rsidRPr="008A16C1" w:rsidRDefault="00565B17" w:rsidP="00565B17">
            <w:pPr>
              <w:rPr>
                <w:lang w:val="en-US"/>
              </w:rPr>
            </w:pPr>
            <w:r w:rsidRPr="008A16C1">
              <w:rPr>
                <w:lang w:val="en-US"/>
              </w:rPr>
              <w:t>2014</w:t>
            </w:r>
          </w:p>
          <w:p w:rsidR="002A55E7" w:rsidRPr="008A16C1" w:rsidRDefault="002A55E7" w:rsidP="00B87E6A">
            <w:pPr>
              <w:pStyle w:val="Ttulo3"/>
              <w:rPr>
                <w:u w:val="single"/>
              </w:rPr>
            </w:pPr>
            <w:r w:rsidRPr="008A16C1">
              <w:t>Master</w:t>
            </w:r>
            <w:bookmarkStart w:id="0" w:name="_GoBack"/>
            <w:bookmarkEnd w:id="0"/>
            <w:r w:rsidRPr="008A16C1">
              <w:t xml:space="preserve"> Thesis</w:t>
            </w:r>
          </w:p>
          <w:p w:rsidR="002A55E7" w:rsidRPr="008A16C1" w:rsidRDefault="002A55E7" w:rsidP="002A55E7">
            <w:pPr>
              <w:pStyle w:val="Ttulo4"/>
              <w:rPr>
                <w:lang w:val="en-US"/>
              </w:rPr>
            </w:pPr>
            <w:r w:rsidRPr="008A16C1">
              <w:rPr>
                <w:lang w:val="en-US"/>
              </w:rPr>
              <w:t>RWTH Aachen</w:t>
            </w:r>
            <w:r w:rsidR="00554629" w:rsidRPr="008A16C1">
              <w:rPr>
                <w:lang w:val="en-US"/>
              </w:rPr>
              <w:t>, Germany</w:t>
            </w:r>
          </w:p>
          <w:p w:rsidR="002A55E7" w:rsidRPr="008A16C1" w:rsidRDefault="002A55E7" w:rsidP="00565B17">
            <w:pPr>
              <w:rPr>
                <w:lang w:val="en-US"/>
              </w:rPr>
            </w:pPr>
            <w:r w:rsidRPr="008A16C1">
              <w:rPr>
                <w:lang w:val="en-US"/>
              </w:rPr>
              <w:t xml:space="preserve">2013 </w:t>
            </w:r>
            <w:r w:rsidR="005144EA">
              <w:rPr>
                <w:lang w:val="en-US"/>
              </w:rPr>
              <w:t>–</w:t>
            </w:r>
            <w:r w:rsidRPr="008A16C1">
              <w:rPr>
                <w:lang w:val="en-US"/>
              </w:rPr>
              <w:t xml:space="preserve"> 2014</w:t>
            </w:r>
          </w:p>
        </w:tc>
        <w:tc>
          <w:tcPr>
            <w:tcW w:w="410" w:type="dxa"/>
            <w:tcBorders>
              <w:left w:val="single" w:sz="4" w:space="0" w:color="D9D9D9" w:themeColor="background1" w:themeShade="D9"/>
            </w:tcBorders>
          </w:tcPr>
          <w:p w:rsidR="00144072" w:rsidRPr="008A16C1" w:rsidRDefault="00144072" w:rsidP="00144072">
            <w:pPr>
              <w:pStyle w:val="Ttulo1"/>
              <w:rPr>
                <w:lang w:val="en-US"/>
              </w:rPr>
            </w:pPr>
          </w:p>
        </w:tc>
        <w:tc>
          <w:tcPr>
            <w:tcW w:w="6514" w:type="dxa"/>
            <w:gridSpan w:val="2"/>
          </w:tcPr>
          <w:p w:rsidR="00144072" w:rsidRPr="00C260E3" w:rsidRDefault="00795FBC" w:rsidP="00144072">
            <w:pPr>
              <w:pStyle w:val="Ttulo1"/>
              <w:rPr>
                <w:lang w:val="en-US"/>
              </w:rPr>
            </w:pPr>
            <w:r w:rsidRPr="00C260E3">
              <w:rPr>
                <w:lang w:val="en-US"/>
              </w:rPr>
              <w:t>EXPERIENCE</w:t>
            </w:r>
          </w:p>
          <w:p w:rsidR="00552F9B" w:rsidRPr="00C260E3" w:rsidRDefault="00C260E3" w:rsidP="00FD484A">
            <w:pPr>
              <w:pStyle w:val="Ttulo3"/>
            </w:pPr>
            <w:r w:rsidRPr="00C260E3">
              <w:t xml:space="preserve">Tech Lead - Senior Front End </w:t>
            </w:r>
            <w:r w:rsidRPr="00FD484A">
              <w:t>Developer</w:t>
            </w:r>
            <w:r w:rsidR="00FD484A">
              <w:t xml:space="preserve">                                Daimler</w:t>
            </w:r>
          </w:p>
          <w:p w:rsidR="004103C0" w:rsidRPr="00C260E3" w:rsidRDefault="00C260E3" w:rsidP="00FD484A">
            <w:pPr>
              <w:pStyle w:val="Ttulo5"/>
            </w:pPr>
            <w:r w:rsidRPr="00C260E3">
              <w:t xml:space="preserve">2019 - </w:t>
            </w:r>
            <w:r w:rsidR="00FD484A" w:rsidRPr="00C260E3">
              <w:t>Present</w:t>
            </w:r>
          </w:p>
          <w:p w:rsidR="006C2DFF" w:rsidRPr="00C260E3" w:rsidRDefault="00C260E3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C260E3">
              <w:rPr>
                <w:lang w:val="en-US"/>
              </w:rPr>
              <w:t>Tech Lead and Senior Front End developer</w:t>
            </w:r>
            <w:r w:rsidR="003D1CD8">
              <w:rPr>
                <w:lang w:val="en-US"/>
              </w:rPr>
              <w:t>. Created many projects from draft to deployment for Mercedes-Benz and Daimler AG.</w:t>
            </w:r>
          </w:p>
          <w:p w:rsidR="00C260E3" w:rsidRPr="00C260E3" w:rsidRDefault="00C260E3" w:rsidP="00DF71AB">
            <w:pPr>
              <w:pStyle w:val="Listaconvietas0"/>
              <w:ind w:left="459"/>
              <w:rPr>
                <w:lang w:val="en-US"/>
              </w:rPr>
            </w:pPr>
            <w:r w:rsidRPr="00C260E3">
              <w:rPr>
                <w:lang w:val="en-US"/>
              </w:rPr>
              <w:t xml:space="preserve">Front End Architecture &amp; Development with </w:t>
            </w:r>
            <w:proofErr w:type="spellStart"/>
            <w:r w:rsidRPr="00DF71AB">
              <w:rPr>
                <w:b/>
                <w:lang w:val="en-US"/>
              </w:rPr>
              <w:t>ReactJS</w:t>
            </w:r>
            <w:proofErr w:type="spellEnd"/>
            <w:r w:rsidRPr="00C260E3">
              <w:rPr>
                <w:lang w:val="en-US"/>
              </w:rPr>
              <w:t>.</w:t>
            </w:r>
          </w:p>
          <w:p w:rsidR="00C260E3" w:rsidRPr="00C260E3" w:rsidRDefault="00C260E3" w:rsidP="00DF71AB">
            <w:pPr>
              <w:pStyle w:val="Listaconvietas0"/>
              <w:ind w:left="459"/>
              <w:rPr>
                <w:lang w:val="en-US"/>
              </w:rPr>
            </w:pPr>
            <w:r w:rsidRPr="00C260E3">
              <w:rPr>
                <w:lang w:val="en-US"/>
              </w:rPr>
              <w:t>Front End Tech Lead in many projects.</w:t>
            </w:r>
          </w:p>
          <w:p w:rsidR="00C260E3" w:rsidRPr="00DF71AB" w:rsidRDefault="00C260E3" w:rsidP="00DF71AB">
            <w:pPr>
              <w:pStyle w:val="Listaconvietas0"/>
              <w:ind w:left="459"/>
              <w:rPr>
                <w:lang w:val="en-US"/>
              </w:rPr>
            </w:pPr>
            <w:r w:rsidRPr="00DF71AB">
              <w:rPr>
                <w:lang w:val="en-US"/>
              </w:rPr>
              <w:t xml:space="preserve">Mentorship for junior </w:t>
            </w:r>
            <w:r w:rsidR="00DF71AB" w:rsidRPr="00DF71AB">
              <w:rPr>
                <w:lang w:val="en-US"/>
              </w:rPr>
              <w:t xml:space="preserve">developers, </w:t>
            </w:r>
            <w:r w:rsidRPr="00DF71AB">
              <w:rPr>
                <w:lang w:val="en-US"/>
              </w:rPr>
              <w:t>Code reviews &amp; pair programming.</w:t>
            </w:r>
          </w:p>
          <w:p w:rsidR="00A6425D" w:rsidRPr="002653F1" w:rsidRDefault="003D1CD8" w:rsidP="00FD484A">
            <w:pPr>
              <w:pStyle w:val="Ttulo3"/>
            </w:pPr>
            <w:r w:rsidRPr="003D1CD8">
              <w:t>Front End Developer</w:t>
            </w:r>
            <w:r w:rsidR="00FD484A">
              <w:t xml:space="preserve">                                                          </w:t>
            </w:r>
            <w:proofErr w:type="spellStart"/>
            <w:r w:rsidR="00FD484A">
              <w:t>Minsait</w:t>
            </w:r>
            <w:proofErr w:type="spellEnd"/>
            <w:r w:rsidR="00FD484A">
              <w:t xml:space="preserve"> (</w:t>
            </w:r>
            <w:proofErr w:type="spellStart"/>
            <w:proofErr w:type="gramStart"/>
            <w:r w:rsidR="00FD484A">
              <w:t>indra</w:t>
            </w:r>
            <w:proofErr w:type="spellEnd"/>
            <w:proofErr w:type="gramEnd"/>
            <w:r w:rsidR="00FD484A">
              <w:t>)</w:t>
            </w:r>
          </w:p>
          <w:p w:rsidR="00A6425D" w:rsidRPr="003D1CD8" w:rsidRDefault="003D1CD8" w:rsidP="00FD484A">
            <w:pPr>
              <w:pStyle w:val="Ttulo5"/>
            </w:pPr>
            <w:r w:rsidRPr="003D1CD8">
              <w:t>2017 - 2019</w:t>
            </w:r>
          </w:p>
          <w:p w:rsidR="00A6425D" w:rsidRPr="003D1CD8" w:rsidRDefault="003D1CD8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3D1CD8">
              <w:rPr>
                <w:lang w:val="en-US"/>
              </w:rPr>
              <w:t xml:space="preserve">Front End development </w:t>
            </w:r>
            <w:r>
              <w:rPr>
                <w:lang w:val="en-US"/>
              </w:rPr>
              <w:t xml:space="preserve">for BBVA, </w:t>
            </w:r>
            <w:proofErr w:type="spellStart"/>
            <w:r>
              <w:rPr>
                <w:lang w:val="en-US"/>
              </w:rPr>
              <w:t>Bankinter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Santalucía</w:t>
            </w:r>
            <w:proofErr w:type="spellEnd"/>
            <w:r>
              <w:rPr>
                <w:lang w:val="en-US"/>
              </w:rPr>
              <w:t>, and Pull &amp; Bear (</w:t>
            </w:r>
            <w:proofErr w:type="spellStart"/>
            <w:r>
              <w:rPr>
                <w:lang w:val="en-US"/>
              </w:rPr>
              <w:t>Inditex</w:t>
            </w:r>
            <w:proofErr w:type="spellEnd"/>
            <w:r>
              <w:rPr>
                <w:lang w:val="en-US"/>
              </w:rPr>
              <w:t>).</w:t>
            </w:r>
          </w:p>
          <w:p w:rsidR="003D1CD8" w:rsidRPr="003D1CD8" w:rsidRDefault="003D1CD8" w:rsidP="003D1CD8">
            <w:pPr>
              <w:pStyle w:val="Listaconvietas0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 xml:space="preserve">Front End Architecture &amp; Development with </w:t>
            </w:r>
            <w:r w:rsidRPr="00FD484A">
              <w:rPr>
                <w:b/>
                <w:lang w:val="en-US"/>
              </w:rPr>
              <w:t>Angular</w:t>
            </w:r>
            <w:r w:rsidRPr="003D1CD8">
              <w:rPr>
                <w:lang w:val="en-US"/>
              </w:rPr>
              <w:t xml:space="preserve">, </w:t>
            </w:r>
            <w:r w:rsidRPr="00FD484A">
              <w:rPr>
                <w:b/>
                <w:lang w:val="en-US"/>
              </w:rPr>
              <w:t>Backbone</w:t>
            </w:r>
            <w:r w:rsidRPr="003D1CD8">
              <w:rPr>
                <w:lang w:val="en-US"/>
              </w:rPr>
              <w:t xml:space="preserve"> &amp; </w:t>
            </w:r>
            <w:proofErr w:type="spellStart"/>
            <w:r w:rsidRPr="00FD484A">
              <w:rPr>
                <w:b/>
                <w:lang w:val="en-US"/>
              </w:rPr>
              <w:t>Vue</w:t>
            </w:r>
            <w:proofErr w:type="spellEnd"/>
            <w:r w:rsidRPr="003D1CD8">
              <w:rPr>
                <w:lang w:val="en-US"/>
              </w:rPr>
              <w:t>.</w:t>
            </w:r>
          </w:p>
          <w:p w:rsidR="003D1CD8" w:rsidRPr="003D1CD8" w:rsidRDefault="003D1CD8" w:rsidP="003D1CD8">
            <w:pPr>
              <w:pStyle w:val="Listaconvietas0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>Code reviews and development design.</w:t>
            </w:r>
          </w:p>
          <w:p w:rsidR="00A6425D" w:rsidRPr="003D1CD8" w:rsidRDefault="003D1CD8" w:rsidP="0036767F">
            <w:pPr>
              <w:pStyle w:val="Listaconvietas0"/>
              <w:ind w:left="459"/>
              <w:rPr>
                <w:lang w:val="en-US"/>
              </w:rPr>
            </w:pPr>
            <w:r w:rsidRPr="003D1CD8">
              <w:rPr>
                <w:lang w:val="en-US"/>
              </w:rPr>
              <w:t xml:space="preserve">Unit Testing with </w:t>
            </w:r>
            <w:proofErr w:type="spellStart"/>
            <w:r w:rsidRPr="003D1CD8">
              <w:rPr>
                <w:lang w:val="en-US"/>
              </w:rPr>
              <w:t>TapeJS</w:t>
            </w:r>
            <w:proofErr w:type="spellEnd"/>
            <w:r w:rsidRPr="003D1CD8">
              <w:rPr>
                <w:lang w:val="en-US"/>
              </w:rPr>
              <w:t xml:space="preserve"> &amp; E2E Testing with Selenium.</w:t>
            </w:r>
          </w:p>
          <w:p w:rsidR="00A6425D" w:rsidRPr="002653F1" w:rsidRDefault="008C46DC" w:rsidP="00FD484A">
            <w:pPr>
              <w:pStyle w:val="Ttulo3"/>
            </w:pPr>
            <w:r w:rsidRPr="008C46DC">
              <w:t>Mobile &amp; Front End Developer</w:t>
            </w:r>
            <w:r w:rsidR="00FD484A">
              <w:t xml:space="preserve">                                     Aslam, New IT</w:t>
            </w:r>
          </w:p>
          <w:p w:rsidR="00A6425D" w:rsidRPr="008C46DC" w:rsidRDefault="008C46DC" w:rsidP="00FD484A">
            <w:pPr>
              <w:pStyle w:val="Ttulo5"/>
            </w:pPr>
            <w:r w:rsidRPr="008C46DC">
              <w:t>2015 - 2017</w:t>
            </w:r>
          </w:p>
          <w:p w:rsidR="00A6425D" w:rsidRPr="008C46DC" w:rsidRDefault="008C46DC" w:rsidP="00A6425D">
            <w:pPr>
              <w:pStyle w:val="Descripcindeltrabajo"/>
              <w:rPr>
                <w:rStyle w:val="Carcterdedescripcindelelemento"/>
                <w:lang w:val="en-US"/>
              </w:rPr>
            </w:pPr>
            <w:r w:rsidRPr="008C46DC">
              <w:rPr>
                <w:lang w:val="en-US"/>
              </w:rPr>
              <w:t>Mobile &amp; Front end development for PSA Peugeot Citro</w:t>
            </w:r>
            <w:r>
              <w:rPr>
                <w:lang w:val="en-US"/>
              </w:rPr>
              <w:t xml:space="preserve">ën and </w:t>
            </w:r>
            <w:proofErr w:type="spellStart"/>
            <w:r>
              <w:rPr>
                <w:lang w:val="en-US"/>
              </w:rPr>
              <w:t>Capgemini</w:t>
            </w:r>
            <w:proofErr w:type="spellEnd"/>
            <w:r>
              <w:rPr>
                <w:lang w:val="en-US"/>
              </w:rPr>
              <w:t>.</w:t>
            </w:r>
          </w:p>
          <w:p w:rsidR="008C46DC" w:rsidRPr="008C46DC" w:rsidRDefault="008C46DC" w:rsidP="00FD484A">
            <w:pPr>
              <w:pStyle w:val="Listaconvietas0"/>
              <w:ind w:left="504"/>
              <w:rPr>
                <w:lang w:val="en-US"/>
              </w:rPr>
            </w:pPr>
            <w:r w:rsidRPr="008C46DC">
              <w:rPr>
                <w:b/>
                <w:lang w:val="en-US"/>
              </w:rPr>
              <w:t>Hybrid mobile apps:</w:t>
            </w:r>
            <w:r w:rsidRPr="008C46DC">
              <w:rPr>
                <w:lang w:val="en-US"/>
              </w:rPr>
              <w:t xml:space="preserve"> Cordova, Backbone &amp; Marionette</w:t>
            </w:r>
          </w:p>
          <w:p w:rsidR="00A6425D" w:rsidRDefault="008C46DC" w:rsidP="00FD484A">
            <w:pPr>
              <w:pStyle w:val="Listaconvietas0"/>
              <w:ind w:left="504"/>
            </w:pPr>
            <w:r w:rsidRPr="008C46DC">
              <w:rPr>
                <w:b/>
                <w:lang w:val="en-US"/>
              </w:rPr>
              <w:t>Front End:</w:t>
            </w:r>
            <w:r w:rsidRPr="008C46DC">
              <w:rPr>
                <w:lang w:val="en-US"/>
              </w:rPr>
              <w:t xml:space="preserve"> HTML, CSS &amp; JavaScript. </w:t>
            </w:r>
            <w:r>
              <w:t xml:space="preserve">Ajax + REST </w:t>
            </w:r>
            <w:r w:rsidRPr="00FD484A">
              <w:rPr>
                <w:lang w:val="en-US"/>
              </w:rPr>
              <w:t>Services</w:t>
            </w:r>
            <w:r w:rsidR="00FD484A">
              <w:t>.</w:t>
            </w:r>
          </w:p>
          <w:p w:rsidR="008C46DC" w:rsidRPr="002653F1" w:rsidRDefault="008C46DC" w:rsidP="00FD484A">
            <w:pPr>
              <w:pStyle w:val="Ttulo3"/>
            </w:pPr>
            <w:proofErr w:type="spellStart"/>
            <w:r>
              <w:t>Fullstack</w:t>
            </w:r>
            <w:proofErr w:type="spellEnd"/>
            <w:r>
              <w:t xml:space="preserve"> </w:t>
            </w:r>
            <w:r w:rsidRPr="008C46DC">
              <w:t>Developer</w:t>
            </w:r>
            <w:r w:rsidR="00FD484A">
              <w:t xml:space="preserve">                                                           </w:t>
            </w:r>
            <w:proofErr w:type="spellStart"/>
            <w:r w:rsidR="00FD484A">
              <w:t>Krama</w:t>
            </w:r>
            <w:proofErr w:type="spellEnd"/>
            <w:r w:rsidR="00FD484A">
              <w:t>, e-Soft</w:t>
            </w:r>
          </w:p>
          <w:p w:rsidR="00FD484A" w:rsidRPr="00FD484A" w:rsidRDefault="00FD484A" w:rsidP="00FD484A">
            <w:pPr>
              <w:pStyle w:val="Ttulo5"/>
            </w:pPr>
            <w:r w:rsidRPr="00FD484A">
              <w:t>2014 - 2015</w:t>
            </w:r>
          </w:p>
          <w:p w:rsidR="008C46DC" w:rsidRDefault="00FD484A" w:rsidP="00FD484A">
            <w:pPr>
              <w:pStyle w:val="Listaconvietas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Front and Back End development for Canal +, Banco popular and </w:t>
            </w:r>
            <w:proofErr w:type="spellStart"/>
            <w:r>
              <w:rPr>
                <w:lang w:val="en-US"/>
              </w:rPr>
              <w:t>AtlCapital</w:t>
            </w:r>
            <w:proofErr w:type="spellEnd"/>
            <w:r>
              <w:rPr>
                <w:lang w:val="en-US"/>
              </w:rPr>
              <w:t>.</w:t>
            </w:r>
          </w:p>
          <w:p w:rsidR="00FD484A" w:rsidRDefault="00FD484A" w:rsidP="00FD484A">
            <w:pPr>
              <w:pStyle w:val="Listaconvietas0"/>
              <w:ind w:left="504"/>
              <w:rPr>
                <w:lang w:val="en-US"/>
              </w:rPr>
            </w:pPr>
            <w:proofErr w:type="spellStart"/>
            <w:r w:rsidRPr="00FD484A">
              <w:rPr>
                <w:b/>
                <w:lang w:val="en-US"/>
              </w:rPr>
              <w:t>FullStack</w:t>
            </w:r>
            <w:proofErr w:type="spellEnd"/>
            <w:r w:rsidRPr="00FD484A">
              <w:rPr>
                <w:b/>
                <w:lang w:val="en-US"/>
              </w:rPr>
              <w:t xml:space="preserve"> Technologies:</w:t>
            </w:r>
            <w:r>
              <w:rPr>
                <w:lang w:val="en-US"/>
              </w:rPr>
              <w:t xml:space="preserve"> JavaScript + jQuery, HTML, CSS, Java, Struts, JSP.</w:t>
            </w:r>
          </w:p>
          <w:p w:rsidR="00FD484A" w:rsidRPr="00FD484A" w:rsidRDefault="00FD484A" w:rsidP="00FD484A">
            <w:pPr>
              <w:pStyle w:val="Listaconvietas0"/>
              <w:ind w:left="504"/>
              <w:rPr>
                <w:lang w:val="en-US"/>
              </w:rPr>
            </w:pPr>
            <w:r w:rsidRPr="008C46DC">
              <w:rPr>
                <w:b/>
                <w:lang w:val="en-US"/>
              </w:rPr>
              <w:t>Hybrid mobile apps:</w:t>
            </w:r>
            <w:r w:rsidRPr="008C46DC">
              <w:rPr>
                <w:lang w:val="en-US"/>
              </w:rPr>
              <w:t xml:space="preserve"> Cordova</w:t>
            </w:r>
            <w:r>
              <w:rPr>
                <w:lang w:val="en-US"/>
              </w:rPr>
              <w:t xml:space="preserve">, </w:t>
            </w:r>
            <w:r w:rsidRPr="00FD484A">
              <w:rPr>
                <w:lang w:val="en-US"/>
              </w:rPr>
              <w:t>IBM MobileFirst, Android.</w:t>
            </w:r>
          </w:p>
        </w:tc>
      </w:tr>
    </w:tbl>
    <w:p w:rsidR="005A20B8" w:rsidRPr="00FD484A" w:rsidRDefault="005A20B8">
      <w:pPr>
        <w:rPr>
          <w:lang w:val="en-US"/>
        </w:rPr>
      </w:pPr>
    </w:p>
    <w:sectPr w:rsidR="005A20B8" w:rsidRPr="00FD484A" w:rsidSect="00733DE9">
      <w:headerReference w:type="default" r:id="rId27"/>
      <w:footerReference w:type="default" r:id="rId28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CC5" w:rsidRDefault="00027CC5" w:rsidP="00B21D64">
      <w:pPr>
        <w:spacing w:after="0" w:line="240" w:lineRule="auto"/>
      </w:pPr>
      <w:r>
        <w:separator/>
      </w:r>
    </w:p>
  </w:endnote>
  <w:endnote w:type="continuationSeparator" w:id="0">
    <w:p w:rsidR="00027CC5" w:rsidRDefault="00027CC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2795D" id="Rectángulo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CC5" w:rsidRDefault="00027CC5" w:rsidP="00B21D64">
      <w:pPr>
        <w:spacing w:after="0" w:line="240" w:lineRule="auto"/>
      </w:pPr>
      <w:r>
        <w:separator/>
      </w:r>
    </w:p>
  </w:footnote>
  <w:footnote w:type="continuationSeparator" w:id="0">
    <w:p w:rsidR="00027CC5" w:rsidRDefault="00027CC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C364D5" id="Grupo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CpLn1IyQMAAIcOAAAOAAAAAAAA&#10;AAAAAAAAAC4CAABkcnMvZTJvRG9jLnhtbFBLAQItABQABgAIAAAAIQDpQadT3gAAAAYBAAAPAAAA&#10;AAAAAAAAAAAAACMGAABkcnMvZG93bnJldi54bWxQSwUGAAAAAAQABADzAAAALgcAAAAA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ángulo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ListaConVietas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2"/>
    <w:rsid w:val="0000409D"/>
    <w:rsid w:val="000161E1"/>
    <w:rsid w:val="0001798E"/>
    <w:rsid w:val="00021303"/>
    <w:rsid w:val="0002514F"/>
    <w:rsid w:val="00027CC5"/>
    <w:rsid w:val="00107E81"/>
    <w:rsid w:val="00144072"/>
    <w:rsid w:val="001876EB"/>
    <w:rsid w:val="0021475C"/>
    <w:rsid w:val="002653F1"/>
    <w:rsid w:val="002A55E7"/>
    <w:rsid w:val="003C0BB5"/>
    <w:rsid w:val="003D1CD8"/>
    <w:rsid w:val="004067B9"/>
    <w:rsid w:val="004103C0"/>
    <w:rsid w:val="004467C6"/>
    <w:rsid w:val="00452292"/>
    <w:rsid w:val="004865C2"/>
    <w:rsid w:val="004B4147"/>
    <w:rsid w:val="005144EA"/>
    <w:rsid w:val="00552F9B"/>
    <w:rsid w:val="00554629"/>
    <w:rsid w:val="00560BF9"/>
    <w:rsid w:val="005636A7"/>
    <w:rsid w:val="00565B17"/>
    <w:rsid w:val="005A20B8"/>
    <w:rsid w:val="005B7DB3"/>
    <w:rsid w:val="0061400D"/>
    <w:rsid w:val="00621B5C"/>
    <w:rsid w:val="00651358"/>
    <w:rsid w:val="006C2DFF"/>
    <w:rsid w:val="00733DE9"/>
    <w:rsid w:val="007571B5"/>
    <w:rsid w:val="007772B1"/>
    <w:rsid w:val="00795FBC"/>
    <w:rsid w:val="008424CE"/>
    <w:rsid w:val="00890F1A"/>
    <w:rsid w:val="008A16C1"/>
    <w:rsid w:val="008C46DC"/>
    <w:rsid w:val="008E2197"/>
    <w:rsid w:val="00997E86"/>
    <w:rsid w:val="009B7D45"/>
    <w:rsid w:val="00A13B78"/>
    <w:rsid w:val="00A21AF8"/>
    <w:rsid w:val="00A6425D"/>
    <w:rsid w:val="00A96376"/>
    <w:rsid w:val="00B03ED5"/>
    <w:rsid w:val="00B21D64"/>
    <w:rsid w:val="00B73E22"/>
    <w:rsid w:val="00B87E6A"/>
    <w:rsid w:val="00BB7CE4"/>
    <w:rsid w:val="00BC33C3"/>
    <w:rsid w:val="00BF0DAF"/>
    <w:rsid w:val="00C05345"/>
    <w:rsid w:val="00C260E3"/>
    <w:rsid w:val="00C344AA"/>
    <w:rsid w:val="00C37B1A"/>
    <w:rsid w:val="00C777FF"/>
    <w:rsid w:val="00CD2FD2"/>
    <w:rsid w:val="00CF29AD"/>
    <w:rsid w:val="00CF7862"/>
    <w:rsid w:val="00D12DFD"/>
    <w:rsid w:val="00D62B7E"/>
    <w:rsid w:val="00DD4966"/>
    <w:rsid w:val="00DF71AB"/>
    <w:rsid w:val="00E01248"/>
    <w:rsid w:val="00E822B2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E13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84A"/>
    <w:pPr>
      <w:keepNext/>
      <w:keepLines/>
      <w:spacing w:line="240" w:lineRule="auto"/>
      <w:outlineLvl w:val="2"/>
    </w:pPr>
    <w:rPr>
      <w:rFonts w:eastAsiaTheme="majorEastAsia" w:cstheme="majorBidi"/>
      <w:b/>
      <w:color w:val="1D3251" w:themeColor="accent1"/>
      <w:sz w:val="22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D484A"/>
    <w:pPr>
      <w:keepNext/>
      <w:keepLines/>
      <w:spacing w:line="276" w:lineRule="auto"/>
      <w:outlineLvl w:val="4"/>
    </w:pPr>
    <w:rPr>
      <w:rFonts w:eastAsiaTheme="majorEastAsia" w:cstheme="majorBidi"/>
      <w:i/>
      <w:color w:val="15253C" w:themeColor="accent1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FD484A"/>
    <w:rPr>
      <w:rFonts w:eastAsiaTheme="majorEastAsia" w:cstheme="majorBidi"/>
      <w:b/>
      <w:color w:val="1D3251" w:themeColor="accent1"/>
      <w:sz w:val="22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FD484A"/>
    <w:rPr>
      <w:rFonts w:eastAsiaTheme="majorEastAsia" w:cstheme="majorBidi"/>
      <w:i/>
      <w:color w:val="15253C" w:themeColor="accent1" w:themeShade="BF"/>
      <w:lang w:val="en-US"/>
    </w:rPr>
  </w:style>
  <w:style w:type="paragraph" w:styleId="Listaconvietas0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  <w:style w:type="character" w:styleId="Hipervnculo">
    <w:name w:val="Hyperlink"/>
    <w:basedOn w:val="Fuentedeprrafopredeter"/>
    <w:uiPriority w:val="99"/>
    <w:unhideWhenUsed/>
    <w:rsid w:val="001876EB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jorge-castano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jorge-casta%C3%B1o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CA\AppData\Roaming\Microsoft\Templates\Curr&#237;culum%20v&#237;tae%20con%20iniciales%20moder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710B8568BA4B53A14AE3B4EDD7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F2AA4-78F4-4F8E-9B82-3938E335A90A}"/>
      </w:docPartPr>
      <w:docPartBody>
        <w:p w:rsidR="0044379B" w:rsidRDefault="004A6AB7">
          <w:pPr>
            <w:pStyle w:val="F5710B8568BA4B53A14AE3B4EDD72310"/>
          </w:pPr>
          <w:r w:rsidRPr="002653F1">
            <w:rPr>
              <w:rFonts w:eastAsia="Rockwell" w:hAnsi="Rockwell" w:cs="Rockwell"/>
              <w:color w:val="5B9BD5" w:themeColor="accent1"/>
              <w:kern w:val="24"/>
              <w:lang w:bidi="es-ES"/>
            </w:rPr>
            <w:t>LinkedIn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aConVieta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B7"/>
    <w:rsid w:val="0044379B"/>
    <w:rsid w:val="004A6AB7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AB618100154C74AC8BE782A4F60D1B">
    <w:name w:val="51AB618100154C74AC8BE782A4F60D1B"/>
  </w:style>
  <w:style w:type="paragraph" w:customStyle="1" w:styleId="BBB90A026BF3458C940D860241E3E51A">
    <w:name w:val="BBB90A026BF3458C940D860241E3E51A"/>
  </w:style>
  <w:style w:type="paragraph" w:customStyle="1" w:styleId="42D41201554B4229844346B410EF79B5">
    <w:name w:val="42D41201554B4229844346B410EF79B5"/>
  </w:style>
  <w:style w:type="paragraph" w:customStyle="1" w:styleId="2321E76CAE0246A48DC268890897DB77">
    <w:name w:val="2321E76CAE0246A48DC268890897DB77"/>
  </w:style>
  <w:style w:type="paragraph" w:customStyle="1" w:styleId="B8CD15AAF9394D79B2B4F10B19A603E7">
    <w:name w:val="B8CD15AAF9394D79B2B4F10B19A603E7"/>
  </w:style>
  <w:style w:type="paragraph" w:customStyle="1" w:styleId="E0B7A9D18E664715A5389B644D9B575B">
    <w:name w:val="E0B7A9D18E664715A5389B644D9B575B"/>
  </w:style>
  <w:style w:type="paragraph" w:customStyle="1" w:styleId="1093BE61BC714C06B4262235A3C9433A">
    <w:name w:val="1093BE61BC714C06B4262235A3C9433A"/>
  </w:style>
  <w:style w:type="paragraph" w:customStyle="1" w:styleId="46815369FFF7489CB157BD6F76919001">
    <w:name w:val="46815369FFF7489CB157BD6F76919001"/>
  </w:style>
  <w:style w:type="paragraph" w:customStyle="1" w:styleId="775A9A22DC164A0DAAB4AF2E80F5E3F9">
    <w:name w:val="775A9A22DC164A0DAAB4AF2E80F5E3F9"/>
  </w:style>
  <w:style w:type="paragraph" w:customStyle="1" w:styleId="F5710B8568BA4B53A14AE3B4EDD72310">
    <w:name w:val="F5710B8568BA4B53A14AE3B4EDD72310"/>
  </w:style>
  <w:style w:type="paragraph" w:customStyle="1" w:styleId="36909CB08C3440C18A70FB4761BBEABA">
    <w:name w:val="36909CB08C3440C18A70FB4761BBEABA"/>
  </w:style>
  <w:style w:type="paragraph" w:customStyle="1" w:styleId="3821263BA3B34AB58A4CF33C6A52FF94">
    <w:name w:val="3821263BA3B34AB58A4CF33C6A52FF94"/>
  </w:style>
  <w:style w:type="paragraph" w:customStyle="1" w:styleId="AA13665C8B3F418AB49491B2D0C341FF">
    <w:name w:val="AA13665C8B3F418AB49491B2D0C341FF"/>
  </w:style>
  <w:style w:type="paragraph" w:customStyle="1" w:styleId="E4F4692B8A6F44CEBE5A7CAC5455B47A">
    <w:name w:val="E4F4692B8A6F44CEBE5A7CAC5455B47A"/>
  </w:style>
  <w:style w:type="paragraph" w:customStyle="1" w:styleId="D5662FBDD0C6425993F2B8FD173D7A25">
    <w:name w:val="D5662FBDD0C6425993F2B8FD173D7A25"/>
  </w:style>
  <w:style w:type="paragraph" w:customStyle="1" w:styleId="1FF7494D0D9D4449AE5CD528D389D547">
    <w:name w:val="1FF7494D0D9D4449AE5CD528D389D547"/>
  </w:style>
  <w:style w:type="paragraph" w:customStyle="1" w:styleId="BBC640E22FB1406FB8403F44278A32C5">
    <w:name w:val="BBC640E22FB1406FB8403F44278A32C5"/>
  </w:style>
  <w:style w:type="paragraph" w:customStyle="1" w:styleId="A1009BB1794D46AAB8E289BFD4ADBA1C">
    <w:name w:val="A1009BB1794D46AAB8E289BFD4ADBA1C"/>
  </w:style>
  <w:style w:type="paragraph" w:customStyle="1" w:styleId="70807FC63EDD41CF80FA840553E7CECE">
    <w:name w:val="70807FC63EDD41CF80FA840553E7CECE"/>
  </w:style>
  <w:style w:type="paragraph" w:customStyle="1" w:styleId="D5DFF76606394679BA8C2A8820714B97">
    <w:name w:val="D5DFF76606394679BA8C2A8820714B97"/>
  </w:style>
  <w:style w:type="paragraph" w:customStyle="1" w:styleId="E1D721459316422A85588024F9CC2091">
    <w:name w:val="E1D721459316422A85588024F9CC2091"/>
  </w:style>
  <w:style w:type="paragraph" w:customStyle="1" w:styleId="133620B5F66B41DB86866532B4D9B383">
    <w:name w:val="133620B5F66B41DB86866532B4D9B383"/>
  </w:style>
  <w:style w:type="paragraph" w:customStyle="1" w:styleId="29DADCA27F044AF880DE47DEA931DEAC">
    <w:name w:val="29DADCA27F044AF880DE47DEA931DEAC"/>
  </w:style>
  <w:style w:type="paragraph" w:customStyle="1" w:styleId="8EC057C2595B4DE5908B8B2E2ACBE6F7">
    <w:name w:val="8EC057C2595B4DE5908B8B2E2ACBE6F7"/>
  </w:style>
  <w:style w:type="paragraph" w:customStyle="1" w:styleId="4EC5AF4C460B4EF1998E0FA820C9B396">
    <w:name w:val="4EC5AF4C460B4EF1998E0FA820C9B396"/>
  </w:style>
  <w:style w:type="paragraph" w:customStyle="1" w:styleId="87CC6A07595847A2A58ACE0090F9858D">
    <w:name w:val="87CC6A07595847A2A58ACE0090F9858D"/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s-ES"/>
    </w:r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Pr>
      <w:rFonts w:eastAsiaTheme="minorHAnsi"/>
      <w:color w:val="262626" w:themeColor="text1" w:themeTint="D9"/>
      <w:sz w:val="18"/>
      <w:szCs w:val="18"/>
      <w:lang w:val="es-ES"/>
    </w:rPr>
  </w:style>
  <w:style w:type="paragraph" w:customStyle="1" w:styleId="E009D6B0A31A49BA9135BCB07495470C">
    <w:name w:val="E009D6B0A31A49BA9135BCB07495470C"/>
  </w:style>
  <w:style w:type="paragraph" w:styleId="Listaconvietas0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s-E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paragraph" w:customStyle="1" w:styleId="355B0415D89E4D6EB5516155D412B862">
    <w:name w:val="355B0415D89E4D6EB5516155D412B862"/>
  </w:style>
  <w:style w:type="paragraph" w:customStyle="1" w:styleId="41C73E3EED26438FA71B86AD0196BE11">
    <w:name w:val="41C73E3EED26438FA71B86AD0196BE11"/>
  </w:style>
  <w:style w:type="paragraph" w:customStyle="1" w:styleId="51D778F59C3E44E4B828CABFBB369C9B">
    <w:name w:val="51D778F59C3E44E4B828CABFBB369C9B"/>
  </w:style>
  <w:style w:type="paragraph" w:customStyle="1" w:styleId="65C6929034F54F6F826D91699F6F67FB">
    <w:name w:val="65C6929034F54F6F826D91699F6F67FB"/>
  </w:style>
  <w:style w:type="paragraph" w:customStyle="1" w:styleId="BD32B915888148499DCD9B32D58CBEF4">
    <w:name w:val="BD32B915888148499DCD9B32D58CBEF4"/>
  </w:style>
  <w:style w:type="paragraph" w:customStyle="1" w:styleId="E5C6169BFB46436FAF0D33FCF2E493A6">
    <w:name w:val="E5C6169BFB46436FAF0D33FCF2E493A6"/>
  </w:style>
  <w:style w:type="paragraph" w:customStyle="1" w:styleId="DD3F0D0C3BDE4862A37C24362A9875D4">
    <w:name w:val="DD3F0D0C3BDE4862A37C24362A9875D4"/>
  </w:style>
  <w:style w:type="paragraph" w:customStyle="1" w:styleId="690C8B12BCC74D11B9783E1856DF00C6">
    <w:name w:val="690C8B12BCC74D11B9783E1856DF00C6"/>
  </w:style>
  <w:style w:type="paragraph" w:customStyle="1" w:styleId="974EDF8525504C79A36C3B6470057A00">
    <w:name w:val="974EDF8525504C79A36C3B6470057A00"/>
  </w:style>
  <w:style w:type="paragraph" w:customStyle="1" w:styleId="0F2A725B9CD447E4BC5F3BBC17671B57">
    <w:name w:val="0F2A725B9CD447E4BC5F3BBC17671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iniciales modernas.dotx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2020-06-05T13:32:00Z</dcterms:created>
  <dcterms:modified xsi:type="dcterms:W3CDTF">2020-06-06T00:04:00Z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